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14:paraId="0541CEA0" w14:textId="77777777" w:rsidTr="00606936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4D9AE3E7" w14:textId="77777777" w:rsidR="006D409C" w:rsidRDefault="001546F4" w:rsidP="006D409C">
            <w:pPr>
              <w:tabs>
                <w:tab w:val="left" w:pos="990"/>
              </w:tabs>
              <w:jc w:val="center"/>
            </w:pPr>
            <w:r w:rsidRPr="00606936">
              <w:rPr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5DEF2F11" wp14:editId="3BED95B7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-1725930</wp:posOffset>
                  </wp:positionV>
                  <wp:extent cx="1497330" cy="1605915"/>
                  <wp:effectExtent l="114300" t="133350" r="121920" b="127635"/>
                  <wp:wrapTopAndBottom/>
                  <wp:docPr id="10" name="Picture 10" descr="C:\Users\muhammad_yaseen\Desktop\715b7d05-3e50-4b27-bcc0-667fa761db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uhammad_yaseen\Desktop\715b7d05-3e50-4b27-bcc0-667fa761db4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-25000"/>
                                    </a14:imgEffect>
                                    <a14:imgEffect>
                                      <a14:brightnessContrast bright="23000" contrast="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1095" b="39036"/>
                          <a:stretch/>
                        </pic:blipFill>
                        <pic:spPr bwMode="auto">
                          <a:xfrm>
                            <a:off x="0" y="0"/>
                            <a:ext cx="1497330" cy="1605915"/>
                          </a:xfrm>
                          <a:prstGeom prst="rect">
                            <a:avLst/>
                          </a:prstGeom>
                          <a:noFill/>
                          <a:ln w="63500" cap="sq">
                            <a:solidFill>
                              <a:schemeClr val="accent1"/>
                            </a:solidFill>
                            <a:bevel/>
                          </a:ln>
                          <a:effectLst>
                            <a:glow rad="635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4A25F760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2D8FEB47" w14:textId="77777777" w:rsidR="006D409C" w:rsidRDefault="00E660CD" w:rsidP="00E660CD">
            <w:pPr>
              <w:pStyle w:val="Heading1"/>
            </w:pPr>
            <w:r>
              <w:t>ACADEMIC QUALIFICATION</w:t>
            </w:r>
          </w:p>
        </w:tc>
      </w:tr>
      <w:tr w:rsidR="006D409C" w14:paraId="586CA9EF" w14:textId="77777777" w:rsidTr="002E5D2D">
        <w:trPr>
          <w:trHeight w:val="261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48A07CB5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4FDD0884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24954E98" wp14:editId="0EF4F124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E5EA6F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954E98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8E5EA6F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1AF26491" w14:textId="77777777" w:rsidR="004337D3" w:rsidRDefault="004337D3" w:rsidP="00C15033">
            <w:pPr>
              <w:rPr>
                <w:b/>
              </w:rPr>
            </w:pPr>
          </w:p>
          <w:p w14:paraId="28A14AF5" w14:textId="130DFEBD" w:rsidR="006D409C" w:rsidRPr="001F2346" w:rsidRDefault="00C15033" w:rsidP="00C15033">
            <w:pPr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1F2346">
              <w:rPr>
                <w:rFonts w:ascii="Times New Roman" w:hAnsi="Times New Roman" w:cs="Times New Roman"/>
                <w:b/>
                <w:sz w:val="24"/>
                <w:szCs w:val="26"/>
              </w:rPr>
              <w:t>Matriculation (</w:t>
            </w:r>
            <w:r w:rsidRPr="001F2346">
              <w:rPr>
                <w:rFonts w:ascii="Times New Roman" w:hAnsi="Times New Roman" w:cs="Times New Roman"/>
                <w:bCs/>
                <w:sz w:val="24"/>
                <w:szCs w:val="26"/>
              </w:rPr>
              <w:t>science</w:t>
            </w:r>
            <w:r w:rsidRPr="001F2346">
              <w:rPr>
                <w:rFonts w:ascii="Times New Roman" w:hAnsi="Times New Roman" w:cs="Times New Roman"/>
                <w:b/>
                <w:sz w:val="24"/>
                <w:szCs w:val="26"/>
              </w:rPr>
              <w:t>)</w:t>
            </w:r>
            <w:r w:rsidR="00A54FE1" w:rsidRPr="001F2346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</w:p>
          <w:p w14:paraId="4EC54F7A" w14:textId="77777777" w:rsidR="006D409C" w:rsidRPr="001F2346" w:rsidRDefault="00A54FE1" w:rsidP="00776643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1F2346">
              <w:rPr>
                <w:rFonts w:ascii="Times New Roman" w:hAnsi="Times New Roman" w:cs="Times New Roman"/>
                <w:sz w:val="24"/>
                <w:szCs w:val="26"/>
              </w:rPr>
              <w:t>(</w:t>
            </w:r>
            <w:r w:rsidR="00E660CD" w:rsidRPr="001F2346">
              <w:rPr>
                <w:rFonts w:ascii="Times New Roman" w:hAnsi="Times New Roman" w:cs="Times New Roman"/>
                <w:sz w:val="24"/>
                <w:szCs w:val="26"/>
              </w:rPr>
              <w:t>2013</w:t>
            </w:r>
            <w:r w:rsidRPr="001F2346">
              <w:rPr>
                <w:rFonts w:ascii="Times New Roman" w:hAnsi="Times New Roman" w:cs="Times New Roman"/>
                <w:sz w:val="24"/>
                <w:szCs w:val="26"/>
              </w:rPr>
              <w:t xml:space="preserve"> - 2014)</w:t>
            </w:r>
            <w:r w:rsidR="00C15033" w:rsidRPr="001F2346">
              <w:rPr>
                <w:rFonts w:ascii="Times New Roman" w:hAnsi="Times New Roman" w:cs="Times New Roman"/>
                <w:sz w:val="24"/>
                <w:szCs w:val="26"/>
              </w:rPr>
              <w:t xml:space="preserve">      From Board of Karachi</w:t>
            </w:r>
          </w:p>
          <w:p w14:paraId="0286D730" w14:textId="77777777" w:rsidR="00A54FE1" w:rsidRPr="001F2346" w:rsidRDefault="00A54FE1" w:rsidP="00776643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14:paraId="09F9F414" w14:textId="77777777" w:rsidR="006D409C" w:rsidRPr="001F2346" w:rsidRDefault="00C15033" w:rsidP="00C15033">
            <w:pPr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1F2346">
              <w:rPr>
                <w:rFonts w:ascii="Times New Roman" w:hAnsi="Times New Roman" w:cs="Times New Roman"/>
                <w:b/>
                <w:sz w:val="24"/>
                <w:szCs w:val="26"/>
              </w:rPr>
              <w:t>Intermediate (</w:t>
            </w:r>
            <w:r w:rsidRPr="001F2346">
              <w:rPr>
                <w:rFonts w:ascii="Times New Roman" w:hAnsi="Times New Roman" w:cs="Times New Roman"/>
                <w:bCs/>
                <w:sz w:val="24"/>
                <w:szCs w:val="26"/>
              </w:rPr>
              <w:t>pre-engineering</w:t>
            </w:r>
            <w:r w:rsidRPr="001F2346">
              <w:rPr>
                <w:rFonts w:ascii="Times New Roman" w:hAnsi="Times New Roman" w:cs="Times New Roman"/>
                <w:b/>
                <w:sz w:val="24"/>
                <w:szCs w:val="26"/>
              </w:rPr>
              <w:t>)</w:t>
            </w:r>
          </w:p>
          <w:p w14:paraId="55155A1D" w14:textId="77777777" w:rsidR="006D409C" w:rsidRPr="001F2346" w:rsidRDefault="00C15033" w:rsidP="00C15033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1F2346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A54FE1" w:rsidRPr="001F2346">
              <w:rPr>
                <w:rFonts w:ascii="Times New Roman" w:hAnsi="Times New Roman" w:cs="Times New Roman"/>
                <w:sz w:val="24"/>
                <w:szCs w:val="26"/>
              </w:rPr>
              <w:t>(</w:t>
            </w:r>
            <w:r w:rsidR="00E660CD" w:rsidRPr="001F2346">
              <w:rPr>
                <w:rFonts w:ascii="Times New Roman" w:hAnsi="Times New Roman" w:cs="Times New Roman"/>
                <w:sz w:val="24"/>
                <w:szCs w:val="26"/>
              </w:rPr>
              <w:t>2015</w:t>
            </w:r>
            <w:r w:rsidR="00A54FE1" w:rsidRPr="001F2346">
              <w:rPr>
                <w:rFonts w:ascii="Times New Roman" w:hAnsi="Times New Roman" w:cs="Times New Roman"/>
                <w:sz w:val="24"/>
                <w:szCs w:val="26"/>
              </w:rPr>
              <w:t xml:space="preserve"> - 2016)</w:t>
            </w:r>
            <w:r w:rsidRPr="001F2346">
              <w:rPr>
                <w:rFonts w:ascii="Times New Roman" w:hAnsi="Times New Roman" w:cs="Times New Roman"/>
                <w:sz w:val="24"/>
                <w:szCs w:val="26"/>
              </w:rPr>
              <w:t xml:space="preserve">     From Board of Karachi</w:t>
            </w:r>
          </w:p>
          <w:p w14:paraId="2F2EF9DF" w14:textId="77777777" w:rsidR="00A54FE1" w:rsidRPr="001F2346" w:rsidRDefault="00A54FE1" w:rsidP="00C15033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14:paraId="3834A76B" w14:textId="77777777" w:rsidR="00A54FE1" w:rsidRPr="001F2346" w:rsidRDefault="00A54FE1" w:rsidP="00C15033">
            <w:pP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1F234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Bachelor (</w:t>
            </w:r>
            <w:r w:rsidRPr="001F2346">
              <w:rPr>
                <w:rFonts w:ascii="Times New Roman" w:hAnsi="Times New Roman" w:cs="Times New Roman"/>
                <w:sz w:val="24"/>
                <w:szCs w:val="26"/>
              </w:rPr>
              <w:t>computer science</w:t>
            </w:r>
            <w:r w:rsidRPr="001F234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)</w:t>
            </w:r>
          </w:p>
          <w:p w14:paraId="570791AE" w14:textId="77777777" w:rsidR="00A54FE1" w:rsidRPr="00E660CD" w:rsidRDefault="00A54FE1" w:rsidP="00E660CD">
            <w:r w:rsidRPr="001F2346">
              <w:rPr>
                <w:rFonts w:ascii="Times New Roman" w:hAnsi="Times New Roman" w:cs="Times New Roman"/>
                <w:sz w:val="24"/>
                <w:szCs w:val="26"/>
              </w:rPr>
              <w:t>(2017 - 2020)      From Bahria University Karachi campus</w:t>
            </w:r>
          </w:p>
        </w:tc>
      </w:tr>
      <w:tr w:rsidR="006D409C" w14:paraId="7B6570B4" w14:textId="77777777" w:rsidTr="00606936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5BC01AFA" w14:textId="77777777" w:rsidR="006D409C" w:rsidRPr="00905555" w:rsidRDefault="00905555" w:rsidP="00905555">
            <w:pPr>
              <w:pStyle w:val="Title"/>
              <w:rPr>
                <w:sz w:val="64"/>
                <w:szCs w:val="44"/>
              </w:rPr>
            </w:pPr>
            <w:r w:rsidRPr="00905555">
              <w:rPr>
                <w:sz w:val="64"/>
                <w:szCs w:val="44"/>
              </w:rPr>
              <w:t>MUHAMMAD YASEEN</w:t>
            </w:r>
          </w:p>
          <w:p w14:paraId="73D7CAE6" w14:textId="77777777" w:rsidR="006D409C" w:rsidRPr="00200EE7" w:rsidRDefault="00E660CD" w:rsidP="00F030BB">
            <w:pPr>
              <w:pStyle w:val="Subtitle"/>
              <w:rPr>
                <w:i/>
                <w:iCs/>
              </w:rPr>
            </w:pPr>
            <w:r w:rsidRPr="00FF7ED6">
              <w:rPr>
                <w:i/>
                <w:iCs/>
                <w:spacing w:val="1"/>
                <w:w w:val="71"/>
              </w:rPr>
              <w:t>(</w:t>
            </w:r>
            <w:r w:rsidR="00F030BB" w:rsidRPr="00FF7ED6">
              <w:rPr>
                <w:i/>
                <w:iCs/>
                <w:spacing w:val="1"/>
                <w:w w:val="71"/>
              </w:rPr>
              <w:t>COMPUTER SCIENCE</w:t>
            </w:r>
            <w:r w:rsidRPr="00FF7ED6">
              <w:rPr>
                <w:i/>
                <w:iCs/>
                <w:spacing w:val="11"/>
                <w:w w:val="71"/>
              </w:rPr>
              <w:t>)</w:t>
            </w:r>
          </w:p>
          <w:sdt>
            <w:sdtPr>
              <w:id w:val="-1448076370"/>
              <w:placeholder>
                <w:docPart w:val="AECC678F755A48428685FA18A9630CDB"/>
              </w:placeholder>
              <w:temporary/>
              <w:showingPlcHdr/>
              <w15:appearance w15:val="hidden"/>
            </w:sdtPr>
            <w:sdtEndPr/>
            <w:sdtContent>
              <w:p w14:paraId="388FD0D7" w14:textId="30CE83D1"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14:paraId="004BA88B" w14:textId="6FE9C6EF" w:rsidR="006D409C" w:rsidRDefault="00F030BB" w:rsidP="00F030BB">
            <w:pPr>
              <w:tabs>
                <w:tab w:val="left" w:pos="1580"/>
              </w:tabs>
              <w:rPr>
                <w:rFonts w:cstheme="minorHAnsi"/>
                <w:i/>
                <w:iCs/>
                <w:szCs w:val="20"/>
              </w:rPr>
            </w:pPr>
            <w:r w:rsidRPr="00F52A5C">
              <w:rPr>
                <w:rFonts w:cstheme="minorHAnsi"/>
                <w:i/>
                <w:iCs/>
                <w:szCs w:val="20"/>
              </w:rPr>
              <w:t>To pursue a challenging carrier in a leading and progressive organization providing sample growth and learning opportunities with the aim to continue positively towards its goal to the best of my capabilities and to fur</w:t>
            </w:r>
            <w:r>
              <w:rPr>
                <w:rFonts w:cstheme="minorHAnsi"/>
                <w:i/>
                <w:iCs/>
                <w:szCs w:val="20"/>
              </w:rPr>
              <w:t>ther enhance my personal skills. I want to use my knowledge for the benefit of the company.</w:t>
            </w:r>
          </w:p>
          <w:p w14:paraId="718D8734" w14:textId="77777777" w:rsidR="001F2346" w:rsidRDefault="001F2346" w:rsidP="00F030BB">
            <w:pPr>
              <w:tabs>
                <w:tab w:val="left" w:pos="1580"/>
              </w:tabs>
              <w:rPr>
                <w:rFonts w:cstheme="minorHAnsi"/>
                <w:i/>
                <w:iCs/>
                <w:szCs w:val="20"/>
              </w:rPr>
            </w:pPr>
          </w:p>
          <w:p w14:paraId="5D88C443" w14:textId="77777777" w:rsidR="000F13CB" w:rsidRPr="001F2346" w:rsidRDefault="000F13CB" w:rsidP="001F2346">
            <w:pPr>
              <w:tabs>
                <w:tab w:val="left" w:pos="3846"/>
              </w:tabs>
              <w:spacing w:after="160" w:line="276" w:lineRule="auto"/>
              <w:ind w:right="0"/>
              <w:rPr>
                <w:rFonts w:ascii="Times New Roman" w:hAnsi="Times New Roman" w:cs="Times New Roman"/>
                <w:b/>
                <w:bCs/>
                <w:i/>
                <w:iCs/>
                <w:szCs w:val="20"/>
              </w:rPr>
            </w:pPr>
            <w:r w:rsidRPr="001F2346">
              <w:rPr>
                <w:rFonts w:ascii="Times New Roman" w:hAnsi="Times New Roman" w:cs="Times New Roman"/>
                <w:b/>
                <w:bCs/>
                <w:i/>
                <w:iCs/>
                <w:szCs w:val="20"/>
              </w:rPr>
              <w:t>Father’s Name     :           Falak Sher</w:t>
            </w:r>
          </w:p>
          <w:p w14:paraId="62DE15A1" w14:textId="77777777" w:rsidR="000F13CB" w:rsidRPr="001F2346" w:rsidRDefault="000F13CB" w:rsidP="001F2346">
            <w:pPr>
              <w:tabs>
                <w:tab w:val="left" w:pos="3846"/>
              </w:tabs>
              <w:spacing w:after="160" w:line="276" w:lineRule="auto"/>
              <w:ind w:right="0"/>
              <w:rPr>
                <w:rFonts w:ascii="Times New Roman" w:hAnsi="Times New Roman" w:cs="Times New Roman"/>
                <w:b/>
                <w:bCs/>
                <w:i/>
                <w:iCs/>
                <w:szCs w:val="20"/>
              </w:rPr>
            </w:pPr>
            <w:r w:rsidRPr="001F2346">
              <w:rPr>
                <w:rFonts w:ascii="Times New Roman" w:hAnsi="Times New Roman" w:cs="Times New Roman"/>
                <w:b/>
                <w:bCs/>
                <w:i/>
                <w:iCs/>
                <w:szCs w:val="20"/>
              </w:rPr>
              <w:t>Date of Birth        :           15-11-1997</w:t>
            </w:r>
          </w:p>
          <w:p w14:paraId="7CF0B2C7" w14:textId="77777777" w:rsidR="000F13CB" w:rsidRPr="001F2346" w:rsidRDefault="000F13CB" w:rsidP="001F2346">
            <w:pPr>
              <w:tabs>
                <w:tab w:val="left" w:pos="3846"/>
              </w:tabs>
              <w:spacing w:after="160" w:line="276" w:lineRule="auto"/>
              <w:ind w:right="0"/>
              <w:rPr>
                <w:rFonts w:ascii="Times New Roman" w:hAnsi="Times New Roman" w:cs="Times New Roman"/>
                <w:b/>
                <w:bCs/>
                <w:i/>
                <w:iCs/>
                <w:szCs w:val="20"/>
              </w:rPr>
            </w:pPr>
            <w:r w:rsidRPr="001F2346">
              <w:rPr>
                <w:rFonts w:ascii="Times New Roman" w:hAnsi="Times New Roman" w:cs="Times New Roman"/>
                <w:b/>
                <w:bCs/>
                <w:i/>
                <w:iCs/>
                <w:szCs w:val="20"/>
              </w:rPr>
              <w:t>Nationality           :           Pakistani</w:t>
            </w:r>
          </w:p>
          <w:p w14:paraId="39076EB6" w14:textId="77777777" w:rsidR="000F13CB" w:rsidRPr="001F2346" w:rsidRDefault="001F2346" w:rsidP="001F2346">
            <w:pPr>
              <w:tabs>
                <w:tab w:val="left" w:pos="3846"/>
              </w:tabs>
              <w:spacing w:after="160" w:line="276" w:lineRule="auto"/>
              <w:ind w:right="0"/>
              <w:rPr>
                <w:rFonts w:ascii="Times New Roman" w:hAnsi="Times New Roman" w:cs="Times New Roman"/>
                <w:b/>
                <w:bCs/>
                <w:i/>
                <w:i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Cs w:val="20"/>
              </w:rPr>
              <w:t xml:space="preserve">Religion              </w:t>
            </w:r>
            <w:r w:rsidR="000F13CB" w:rsidRPr="001F2346">
              <w:rPr>
                <w:rFonts w:ascii="Times New Roman" w:hAnsi="Times New Roman" w:cs="Times New Roman"/>
                <w:b/>
                <w:bCs/>
                <w:i/>
                <w:iCs/>
                <w:szCs w:val="20"/>
              </w:rPr>
              <w:t xml:space="preserve"> :           Islam</w:t>
            </w:r>
          </w:p>
          <w:p w14:paraId="6D2EFDAD" w14:textId="77777777" w:rsidR="000F13CB" w:rsidRPr="00F030BB" w:rsidRDefault="000F13CB" w:rsidP="00F030BB">
            <w:pPr>
              <w:tabs>
                <w:tab w:val="left" w:pos="1580"/>
              </w:tabs>
              <w:rPr>
                <w:rFonts w:cstheme="minorHAnsi"/>
                <w:i/>
                <w:iCs/>
                <w:szCs w:val="20"/>
              </w:rPr>
            </w:pPr>
          </w:p>
          <w:p w14:paraId="3EC6D394" w14:textId="77777777" w:rsidR="006D409C" w:rsidRDefault="006D409C" w:rsidP="005D47DE"/>
          <w:sdt>
            <w:sdtPr>
              <w:id w:val="-1954003311"/>
              <w:placeholder>
                <w:docPart w:val="D5FE40D144074C86B72836A675E71AEF"/>
              </w:placeholder>
              <w:temporary/>
              <w:showingPlcHdr/>
              <w15:appearance w15:val="hidden"/>
            </w:sdtPr>
            <w:sdtEndPr/>
            <w:sdtContent>
              <w:p w14:paraId="6CAFA6CF" w14:textId="76D001FA" w:rsidR="006D409C" w:rsidRDefault="006D409C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402301CF9BF64D799C2795F863E84451"/>
              </w:placeholder>
              <w:temporary/>
              <w:showingPlcHdr/>
              <w15:appearance w15:val="hidden"/>
            </w:sdtPr>
            <w:sdtEndPr/>
            <w:sdtContent>
              <w:p w14:paraId="299F4F6F" w14:textId="7CB44287" w:rsidR="006D409C" w:rsidRDefault="006D409C" w:rsidP="00586124">
                <w:pPr>
                  <w:pStyle w:val="ContactDetails"/>
                  <w:spacing w:line="276" w:lineRule="auto"/>
                </w:pPr>
                <w:r w:rsidRPr="00586124">
                  <w:rPr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PHONE:</w:t>
                </w:r>
              </w:p>
            </w:sdtContent>
          </w:sdt>
          <w:p w14:paraId="0CCAE749" w14:textId="7D2D961C" w:rsidR="006D409C" w:rsidRPr="00586124" w:rsidRDefault="00544E05" w:rsidP="00586124">
            <w:pPr>
              <w:pStyle w:val="ContactDetails"/>
              <w:spacing w:line="276" w:lineRule="auto"/>
              <w:rPr>
                <w:rStyle w:val="Hyperlink"/>
              </w:rPr>
            </w:pPr>
            <w:r w:rsidRPr="00586124">
              <w:rPr>
                <w:rStyle w:val="Hyperlink"/>
              </w:rPr>
              <w:t>0331-6424941</w:t>
            </w:r>
          </w:p>
          <w:p w14:paraId="5F178DA5" w14:textId="77777777" w:rsidR="006D409C" w:rsidRPr="00586124" w:rsidRDefault="00544E05" w:rsidP="00586124">
            <w:pPr>
              <w:pStyle w:val="ContactDetails"/>
              <w:spacing w:line="276" w:lineRule="auto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12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GitHub link:</w:t>
            </w:r>
          </w:p>
          <w:p w14:paraId="25A1E0A3" w14:textId="58E4AE80" w:rsidR="006D409C" w:rsidRPr="00586124" w:rsidRDefault="00FF7ED6" w:rsidP="00586124">
            <w:pPr>
              <w:pStyle w:val="ContactDetails"/>
              <w:spacing w:line="276" w:lineRule="auto"/>
              <w:rPr>
                <w:rStyle w:val="Hyperlink"/>
                <w:sz w:val="18"/>
                <w:szCs w:val="20"/>
              </w:rPr>
            </w:pPr>
            <w:hyperlink r:id="rId12" w:history="1">
              <w:r w:rsidR="00544E05" w:rsidRPr="00586124">
                <w:rPr>
                  <w:rStyle w:val="Hyperlink"/>
                  <w:sz w:val="18"/>
                  <w:szCs w:val="20"/>
                </w:rPr>
                <w:t>https://github.com/muhammadyaseen669</w:t>
              </w:r>
            </w:hyperlink>
          </w:p>
          <w:p w14:paraId="580747EE" w14:textId="77EFEE23" w:rsidR="00586124" w:rsidRPr="00586124" w:rsidRDefault="00586124" w:rsidP="00586124">
            <w:pPr>
              <w:pStyle w:val="ContactDetails"/>
              <w:spacing w:line="276" w:lineRule="auto"/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6124"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LinkedIn link:</w:t>
            </w:r>
          </w:p>
          <w:p w14:paraId="4E33A40E" w14:textId="16F5F247" w:rsidR="006D409C" w:rsidRPr="00814DA5" w:rsidRDefault="00586124" w:rsidP="00586124">
            <w:pPr>
              <w:pStyle w:val="ContactDetails"/>
              <w:spacing w:line="276" w:lineRule="auto"/>
              <w:rPr>
                <w:color w:val="31521B" w:themeColor="accent2" w:themeShade="80"/>
                <w:sz w:val="18"/>
                <w:szCs w:val="20"/>
                <w:u w:val="single"/>
              </w:rPr>
            </w:pPr>
            <w:r w:rsidRPr="00814DA5">
              <w:rPr>
                <w:rStyle w:val="Hyperlink"/>
                <w:sz w:val="18"/>
                <w:szCs w:val="20"/>
              </w:rPr>
              <w:t>https://www.linkedin.com/in/muhammad-yaseen-b19952122/</w:t>
            </w:r>
          </w:p>
          <w:sdt>
            <w:sdtPr>
              <w:id w:val="-240260293"/>
              <w:placeholder>
                <w:docPart w:val="7E3AF3434EAF4D4EB77E2352CFEB0928"/>
              </w:placeholder>
              <w:temporary/>
              <w:showingPlcHdr/>
              <w15:appearance w15:val="hidden"/>
            </w:sdtPr>
            <w:sdtEndPr/>
            <w:sdtContent>
              <w:p w14:paraId="2E299AEF" w14:textId="06D09EC4" w:rsidR="006D409C" w:rsidRDefault="006D409C" w:rsidP="00586124">
                <w:pPr>
                  <w:pStyle w:val="ContactDetails"/>
                  <w:spacing w:line="276" w:lineRule="auto"/>
                </w:pPr>
                <w:r w:rsidRPr="00586124">
                  <w:rPr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EMAIL:</w:t>
                </w:r>
              </w:p>
            </w:sdtContent>
          </w:sdt>
          <w:p w14:paraId="0D29813E" w14:textId="77777777" w:rsidR="006D409C" w:rsidRDefault="00544E05" w:rsidP="00586124">
            <w:pPr>
              <w:spacing w:line="276" w:lineRule="auto"/>
            </w:pPr>
            <w:r w:rsidRPr="00814DA5">
              <w:rPr>
                <w:rStyle w:val="Hyperlink"/>
                <w:sz w:val="20"/>
                <w:szCs w:val="22"/>
              </w:rPr>
              <w:t>muhammady669@gmail.com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0C4FE6C4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7054AC5D" w14:textId="77777777" w:rsidR="006D409C" w:rsidRDefault="002C6C72" w:rsidP="002C6C72">
            <w:pPr>
              <w:pStyle w:val="Heading1"/>
              <w:rPr>
                <w:b/>
              </w:rPr>
            </w:pPr>
            <w:r>
              <w:t>skills</w:t>
            </w:r>
          </w:p>
        </w:tc>
      </w:tr>
      <w:tr w:rsidR="006D409C" w14:paraId="072424C6" w14:textId="77777777" w:rsidTr="004337D3">
        <w:trPr>
          <w:trHeight w:val="5400"/>
        </w:trPr>
        <w:tc>
          <w:tcPr>
            <w:tcW w:w="4421" w:type="dxa"/>
            <w:vMerge/>
            <w:vAlign w:val="bottom"/>
          </w:tcPr>
          <w:p w14:paraId="7DA1B295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3F4CEE72" w14:textId="14CBC2CF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5D3B656" wp14:editId="0606ED4B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EB34C7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D3B656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53EB34C7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0564700C" w14:textId="77777777" w:rsidR="00E660CD" w:rsidRDefault="00E660CD" w:rsidP="00E660CD">
            <w:pPr>
              <w:rPr>
                <w:b/>
                <w:bCs/>
              </w:rPr>
            </w:pPr>
          </w:p>
          <w:p w14:paraId="792B2DA9" w14:textId="6AD952AB" w:rsidR="00862F8A" w:rsidRPr="00862F8A" w:rsidRDefault="00A24733" w:rsidP="00E660CD">
            <w:pPr>
              <w:rPr>
                <w:b/>
                <w:bCs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2CA06E0" wp14:editId="796BC389">
                  <wp:extent cx="4056380" cy="2724150"/>
                  <wp:effectExtent l="0" t="0" r="1270" b="0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08839A2B" w14:textId="77777777" w:rsidR="008011B4" w:rsidRDefault="008011B4" w:rsidP="003B1D2C">
            <w:pPr>
              <w:rPr>
                <w:b/>
                <w:bCs/>
              </w:rPr>
            </w:pPr>
          </w:p>
          <w:p w14:paraId="3BBE1B25" w14:textId="1CB9494B" w:rsidR="00A24733" w:rsidRDefault="00A24733" w:rsidP="003B1D2C">
            <w:r w:rsidRPr="00A24733">
              <w:rPr>
                <w:b/>
                <w:bCs/>
              </w:rPr>
              <w:t>SOFTWARES</w:t>
            </w:r>
            <w:r w:rsidRPr="00ED2980">
              <w:rPr>
                <w:b/>
                <w:bCs/>
              </w:rPr>
              <w:t>:</w:t>
            </w:r>
            <w:r w:rsidRPr="00ED2980">
              <w:t xml:space="preserve">  vs code, visual studio, Jupiter</w:t>
            </w:r>
            <w:r w:rsidR="00107659" w:rsidRPr="00ED2980">
              <w:t xml:space="preserve"> </w:t>
            </w:r>
            <w:r w:rsidR="00046A89" w:rsidRPr="00ED2980">
              <w:t>notebook,</w:t>
            </w:r>
            <w:r w:rsidR="00046A89">
              <w:t xml:space="preserve">  </w:t>
            </w:r>
            <w:r w:rsidR="00E15DB1">
              <w:t xml:space="preserve">  </w:t>
            </w:r>
            <w:r w:rsidR="00E15DB1" w:rsidRPr="00E15DB1">
              <w:rPr>
                <w:color w:val="FFFFFF" w:themeColor="background1"/>
              </w:rPr>
              <w:t xml:space="preserve">   ____________</w:t>
            </w:r>
            <w:r w:rsidR="00107659" w:rsidRPr="00ED2980">
              <w:t>oracle 12</w:t>
            </w:r>
            <w:r w:rsidR="004337D3" w:rsidRPr="00ED2980">
              <w:t>c</w:t>
            </w:r>
            <w:r w:rsidR="004337D3">
              <w:t>, WordPress</w:t>
            </w:r>
          </w:p>
        </w:tc>
      </w:tr>
      <w:tr w:rsidR="006D409C" w14:paraId="16DDD01A" w14:textId="77777777" w:rsidTr="00606936">
        <w:trPr>
          <w:trHeight w:val="1080"/>
        </w:trPr>
        <w:tc>
          <w:tcPr>
            <w:tcW w:w="4421" w:type="dxa"/>
            <w:vMerge/>
            <w:vAlign w:val="bottom"/>
          </w:tcPr>
          <w:p w14:paraId="10A37A9A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6AA32209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0F5DA709" w14:textId="77777777" w:rsidR="006D409C" w:rsidRDefault="002C6C72" w:rsidP="002C6C72">
            <w:pPr>
              <w:pStyle w:val="Heading1"/>
              <w:rPr>
                <w:b/>
              </w:rPr>
            </w:pPr>
            <w:r>
              <w:t>course certificates</w:t>
            </w:r>
          </w:p>
        </w:tc>
      </w:tr>
      <w:tr w:rsidR="006D409C" w14:paraId="334D1FA4" w14:textId="77777777" w:rsidTr="00606936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56852207" w14:textId="77777777" w:rsidR="006D409C" w:rsidRDefault="006D409C" w:rsidP="00E660CD">
            <w:pPr>
              <w:pStyle w:val="ListParagraph"/>
              <w:numPr>
                <w:ilvl w:val="0"/>
                <w:numId w:val="3"/>
              </w:num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C77434E" w14:textId="78FFA8C8" w:rsidR="006D409C" w:rsidRDefault="00F56513" w:rsidP="00E660CD">
            <w:pPr>
              <w:tabs>
                <w:tab w:val="left" w:pos="990"/>
              </w:tabs>
              <w:ind w:left="360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7F370C47" wp14:editId="7DDF0C81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164671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370C47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3164671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  <w:tcBorders>
              <w:bottom w:val="nil"/>
            </w:tcBorders>
            <w:vAlign w:val="bottom"/>
          </w:tcPr>
          <w:p w14:paraId="29D6958F" w14:textId="77777777" w:rsidR="00E660CD" w:rsidRPr="00857091" w:rsidRDefault="00E660CD" w:rsidP="00857091">
            <w:pPr>
              <w:tabs>
                <w:tab w:val="left" w:pos="2669"/>
              </w:tabs>
              <w:spacing w:after="160"/>
              <w:ind w:right="0"/>
              <w:rPr>
                <w:rFonts w:cstheme="minorHAnsi"/>
                <w:bCs/>
                <w:i/>
                <w:iCs/>
                <w:sz w:val="20"/>
                <w:szCs w:val="20"/>
              </w:rPr>
            </w:pPr>
          </w:p>
          <w:p w14:paraId="2834456D" w14:textId="620C1707" w:rsidR="00E660CD" w:rsidRPr="004337D3" w:rsidRDefault="00E660CD" w:rsidP="00E660CD">
            <w:pPr>
              <w:pStyle w:val="ListParagraph"/>
              <w:numPr>
                <w:ilvl w:val="0"/>
                <w:numId w:val="3"/>
              </w:numPr>
              <w:tabs>
                <w:tab w:val="left" w:pos="2669"/>
              </w:tabs>
              <w:spacing w:after="160"/>
              <w:ind w:right="0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4337D3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 xml:space="preserve">Web and mobile hybrid app </w:t>
            </w:r>
            <w:r w:rsidR="00E5730D" w:rsidRPr="004337D3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development from</w:t>
            </w:r>
            <w:r w:rsidRPr="004337D3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 xml:space="preserve"> </w:t>
            </w:r>
            <w:r w:rsidR="00857091" w:rsidRPr="004337D3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PIAIC (Ongoing)</w:t>
            </w:r>
            <w:r w:rsidRPr="004337D3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.</w:t>
            </w:r>
          </w:p>
          <w:p w14:paraId="78581C18" w14:textId="1A814D1B" w:rsidR="00E660CD" w:rsidRDefault="00E660CD" w:rsidP="00E660CD">
            <w:pPr>
              <w:pStyle w:val="ListParagraph"/>
              <w:numPr>
                <w:ilvl w:val="0"/>
                <w:numId w:val="3"/>
              </w:numPr>
              <w:tabs>
                <w:tab w:val="left" w:pos="2669"/>
              </w:tabs>
              <w:spacing w:after="160"/>
              <w:ind w:right="0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4337D3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 xml:space="preserve">Artificial Intelligence (AI) </w:t>
            </w:r>
            <w:r w:rsidR="00E5730D" w:rsidRPr="004337D3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certification from</w:t>
            </w:r>
            <w:r w:rsidRPr="004337D3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 xml:space="preserve"> PIAIC</w:t>
            </w:r>
            <w:r w:rsidR="00857091" w:rsidRPr="004337D3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 xml:space="preserve"> (Ongoing)</w:t>
            </w:r>
          </w:p>
          <w:p w14:paraId="5830CC98" w14:textId="44E58EFD" w:rsidR="00554270" w:rsidRPr="00554270" w:rsidRDefault="00554270" w:rsidP="00554270">
            <w:pPr>
              <w:pStyle w:val="ListParagraph"/>
              <w:numPr>
                <w:ilvl w:val="0"/>
                <w:numId w:val="3"/>
              </w:numPr>
              <w:tabs>
                <w:tab w:val="left" w:pos="2669"/>
              </w:tabs>
              <w:spacing w:after="160"/>
              <w:ind w:right="0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4337D3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Certificate of web development and WordPress project from Interns.pk.</w:t>
            </w:r>
          </w:p>
          <w:p w14:paraId="673AB915" w14:textId="1F410735" w:rsidR="00E660CD" w:rsidRPr="004337D3" w:rsidRDefault="00E660CD" w:rsidP="00E660CD">
            <w:pPr>
              <w:pStyle w:val="ListParagraph"/>
              <w:numPr>
                <w:ilvl w:val="0"/>
                <w:numId w:val="3"/>
              </w:numPr>
              <w:tabs>
                <w:tab w:val="left" w:pos="2669"/>
              </w:tabs>
              <w:spacing w:after="160"/>
              <w:ind w:right="0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4337D3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React Native with Redux from Bahria University Karachi campus</w:t>
            </w:r>
            <w:r w:rsidR="00765E6C" w:rsidRPr="004337D3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.</w:t>
            </w:r>
          </w:p>
          <w:p w14:paraId="52DB37EA" w14:textId="0C706BF7" w:rsidR="00E660CD" w:rsidRPr="004337D3" w:rsidRDefault="00554270" w:rsidP="00857091">
            <w:pPr>
              <w:pStyle w:val="ListParagraph"/>
              <w:numPr>
                <w:ilvl w:val="0"/>
                <w:numId w:val="3"/>
              </w:numPr>
              <w:tabs>
                <w:tab w:val="left" w:pos="2669"/>
              </w:tabs>
              <w:spacing w:after="160"/>
              <w:ind w:right="0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4337D3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 xml:space="preserve">Web designing from </w:t>
            </w:r>
            <w:r w:rsidR="00E660CD" w:rsidRPr="004337D3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NED University</w:t>
            </w:r>
            <w:r w:rsidR="00765E6C" w:rsidRPr="004337D3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.</w:t>
            </w:r>
          </w:p>
          <w:p w14:paraId="3EFCEB51" w14:textId="1FAAA56C" w:rsidR="00E660CD" w:rsidRPr="004337D3" w:rsidRDefault="00554270" w:rsidP="00E660CD">
            <w:pPr>
              <w:pStyle w:val="ListParagraph"/>
              <w:numPr>
                <w:ilvl w:val="0"/>
                <w:numId w:val="3"/>
              </w:numPr>
              <w:tabs>
                <w:tab w:val="left" w:pos="2669"/>
              </w:tabs>
              <w:spacing w:after="160"/>
              <w:ind w:right="0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4337D3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 xml:space="preserve">Graphic designing </w:t>
            </w:r>
            <w:r w:rsidR="00E660CD" w:rsidRPr="004337D3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basic from saylani mass IT training Centre</w:t>
            </w:r>
            <w:r w:rsidR="00765E6C" w:rsidRPr="004337D3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.</w:t>
            </w:r>
          </w:p>
          <w:p w14:paraId="07DC5E11" w14:textId="77777777" w:rsidR="00E660CD" w:rsidRPr="001F2346" w:rsidRDefault="00E660CD" w:rsidP="00E660CD">
            <w:pPr>
              <w:pStyle w:val="ListParagraph"/>
              <w:tabs>
                <w:tab w:val="left" w:pos="2669"/>
              </w:tabs>
              <w:spacing w:after="160"/>
              <w:ind w:right="0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1F234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ab/>
              <w:t>.</w:t>
            </w:r>
          </w:p>
          <w:p w14:paraId="2C116B46" w14:textId="77777777" w:rsidR="006D409C" w:rsidRDefault="006D409C" w:rsidP="00776643">
            <w:pPr>
              <w:rPr>
                <w:b/>
              </w:rPr>
            </w:pPr>
          </w:p>
        </w:tc>
      </w:tr>
    </w:tbl>
    <w:p w14:paraId="30C3ADCC" w14:textId="77777777" w:rsidR="00153B84" w:rsidRDefault="00153B84" w:rsidP="005D47DE"/>
    <w:sectPr w:rsidR="00153B84" w:rsidSect="00F56513">
      <w:headerReference w:type="default" r:id="rId14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CBB29" w14:textId="77777777" w:rsidR="00FF7ED6" w:rsidRDefault="00FF7ED6" w:rsidP="00C51CF5">
      <w:r>
        <w:separator/>
      </w:r>
    </w:p>
  </w:endnote>
  <w:endnote w:type="continuationSeparator" w:id="0">
    <w:p w14:paraId="4126A50D" w14:textId="77777777" w:rsidR="00FF7ED6" w:rsidRDefault="00FF7ED6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14BA2" w14:textId="77777777" w:rsidR="00FF7ED6" w:rsidRDefault="00FF7ED6" w:rsidP="00C51CF5">
      <w:r>
        <w:separator/>
      </w:r>
    </w:p>
  </w:footnote>
  <w:footnote w:type="continuationSeparator" w:id="0">
    <w:p w14:paraId="31051F5F" w14:textId="77777777" w:rsidR="00FF7ED6" w:rsidRDefault="00FF7ED6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806FE" w14:textId="77777777"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977171" wp14:editId="55E7CE65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438084AC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02E62"/>
    <w:multiLevelType w:val="hybridMultilevel"/>
    <w:tmpl w:val="7B44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30879"/>
    <w:multiLevelType w:val="hybridMultilevel"/>
    <w:tmpl w:val="D6A06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A49B8"/>
    <w:multiLevelType w:val="hybridMultilevel"/>
    <w:tmpl w:val="A9A004B6"/>
    <w:lvl w:ilvl="0" w:tplc="CF86DE2A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23D"/>
    <w:rsid w:val="00002315"/>
    <w:rsid w:val="00046A89"/>
    <w:rsid w:val="000521EF"/>
    <w:rsid w:val="000A545F"/>
    <w:rsid w:val="000F13CB"/>
    <w:rsid w:val="000F3BEA"/>
    <w:rsid w:val="0010314C"/>
    <w:rsid w:val="00107659"/>
    <w:rsid w:val="00153B84"/>
    <w:rsid w:val="001546F4"/>
    <w:rsid w:val="00196AAB"/>
    <w:rsid w:val="001A4D1A"/>
    <w:rsid w:val="001B0B3D"/>
    <w:rsid w:val="001F2346"/>
    <w:rsid w:val="001F3EE6"/>
    <w:rsid w:val="00200EE7"/>
    <w:rsid w:val="002C6C72"/>
    <w:rsid w:val="002E5D2D"/>
    <w:rsid w:val="0031123D"/>
    <w:rsid w:val="003B0DB8"/>
    <w:rsid w:val="003B1D2C"/>
    <w:rsid w:val="00405569"/>
    <w:rsid w:val="00427716"/>
    <w:rsid w:val="00431999"/>
    <w:rsid w:val="004337D3"/>
    <w:rsid w:val="00443E2D"/>
    <w:rsid w:val="00544E05"/>
    <w:rsid w:val="00554270"/>
    <w:rsid w:val="00572086"/>
    <w:rsid w:val="00586124"/>
    <w:rsid w:val="00597871"/>
    <w:rsid w:val="005D47DE"/>
    <w:rsid w:val="005F364E"/>
    <w:rsid w:val="00606936"/>
    <w:rsid w:val="0062123A"/>
    <w:rsid w:val="00635EF0"/>
    <w:rsid w:val="00646E75"/>
    <w:rsid w:val="00663587"/>
    <w:rsid w:val="006D409C"/>
    <w:rsid w:val="006E2F26"/>
    <w:rsid w:val="00765E6C"/>
    <w:rsid w:val="00776643"/>
    <w:rsid w:val="00797579"/>
    <w:rsid w:val="007D0F5B"/>
    <w:rsid w:val="008011B4"/>
    <w:rsid w:val="00814DA5"/>
    <w:rsid w:val="00857091"/>
    <w:rsid w:val="00862F8A"/>
    <w:rsid w:val="00882E29"/>
    <w:rsid w:val="008F290E"/>
    <w:rsid w:val="00905555"/>
    <w:rsid w:val="00942045"/>
    <w:rsid w:val="00964B9F"/>
    <w:rsid w:val="009F215D"/>
    <w:rsid w:val="00A24733"/>
    <w:rsid w:val="00A54FE1"/>
    <w:rsid w:val="00A73BCA"/>
    <w:rsid w:val="00A75FCE"/>
    <w:rsid w:val="00AC5509"/>
    <w:rsid w:val="00AF4EA4"/>
    <w:rsid w:val="00B0669D"/>
    <w:rsid w:val="00B34740"/>
    <w:rsid w:val="00B90CEF"/>
    <w:rsid w:val="00B95D4D"/>
    <w:rsid w:val="00C15033"/>
    <w:rsid w:val="00C51CF5"/>
    <w:rsid w:val="00C93D20"/>
    <w:rsid w:val="00C962B9"/>
    <w:rsid w:val="00CA407F"/>
    <w:rsid w:val="00D00A30"/>
    <w:rsid w:val="00D8438A"/>
    <w:rsid w:val="00DA0E86"/>
    <w:rsid w:val="00DC71AE"/>
    <w:rsid w:val="00E15DB1"/>
    <w:rsid w:val="00E55D74"/>
    <w:rsid w:val="00E5730D"/>
    <w:rsid w:val="00E660CD"/>
    <w:rsid w:val="00E774C3"/>
    <w:rsid w:val="00E8541C"/>
    <w:rsid w:val="00ED2980"/>
    <w:rsid w:val="00F030BB"/>
    <w:rsid w:val="00F56513"/>
    <w:rsid w:val="00F71186"/>
    <w:rsid w:val="00FC5CD1"/>
    <w:rsid w:val="00FD27BC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9C3A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uhammadyaseen66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mad_yaseen\AppData\Roaming\Microsoft\Templates\Green%20cube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C++</c:v>
                </c:pt>
                <c:pt idx="1">
                  <c:v>PYTHON</c:v>
                </c:pt>
                <c:pt idx="2">
                  <c:v>JAVA</c:v>
                </c:pt>
                <c:pt idx="3">
                  <c:v>C#</c:v>
                </c:pt>
                <c:pt idx="4">
                  <c:v>HTML</c:v>
                </c:pt>
                <c:pt idx="5">
                  <c:v>JAVASCRIPT</c:v>
                </c:pt>
                <c:pt idx="6">
                  <c:v>CSS</c:v>
                </c:pt>
                <c:pt idx="7">
                  <c:v>BOOTSTRAP</c:v>
                </c:pt>
                <c:pt idx="8">
                  <c:v>WORDPRES</c:v>
                </c:pt>
                <c:pt idx="9">
                  <c:v>FIREBASE HOSTING</c:v>
                </c:pt>
                <c:pt idx="10">
                  <c:v>GITHUB + HOSTING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4.3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4.5</c:v>
                </c:pt>
                <c:pt idx="5">
                  <c:v>4</c:v>
                </c:pt>
                <c:pt idx="6">
                  <c:v>3.5</c:v>
                </c:pt>
                <c:pt idx="7">
                  <c:v>3.5</c:v>
                </c:pt>
                <c:pt idx="8">
                  <c:v>3.9</c:v>
                </c:pt>
                <c:pt idx="9">
                  <c:v>4</c:v>
                </c:pt>
                <c:pt idx="10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00-40CA-B268-49BFBB98410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C++</c:v>
                </c:pt>
                <c:pt idx="1">
                  <c:v>PYTHON</c:v>
                </c:pt>
                <c:pt idx="2">
                  <c:v>JAVA</c:v>
                </c:pt>
                <c:pt idx="3">
                  <c:v>C#</c:v>
                </c:pt>
                <c:pt idx="4">
                  <c:v>HTML</c:v>
                </c:pt>
                <c:pt idx="5">
                  <c:v>JAVASCRIPT</c:v>
                </c:pt>
                <c:pt idx="6">
                  <c:v>CSS</c:v>
                </c:pt>
                <c:pt idx="7">
                  <c:v>BOOTSTRAP</c:v>
                </c:pt>
                <c:pt idx="8">
                  <c:v>WORDPRES</c:v>
                </c:pt>
                <c:pt idx="9">
                  <c:v>FIREBASE HOSTING</c:v>
                </c:pt>
                <c:pt idx="10">
                  <c:v>GITHUB + HOSTING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</c:numCache>
            </c:numRef>
          </c:val>
          <c:extLst>
            <c:ext xmlns:c16="http://schemas.microsoft.com/office/drawing/2014/chart" uri="{C3380CC4-5D6E-409C-BE32-E72D297353CC}">
              <c16:uniqueId val="{00000001-A300-40CA-B268-49BFBB98410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C++</c:v>
                </c:pt>
                <c:pt idx="1">
                  <c:v>PYTHON</c:v>
                </c:pt>
                <c:pt idx="2">
                  <c:v>JAVA</c:v>
                </c:pt>
                <c:pt idx="3">
                  <c:v>C#</c:v>
                </c:pt>
                <c:pt idx="4">
                  <c:v>HTML</c:v>
                </c:pt>
                <c:pt idx="5">
                  <c:v>JAVASCRIPT</c:v>
                </c:pt>
                <c:pt idx="6">
                  <c:v>CSS</c:v>
                </c:pt>
                <c:pt idx="7">
                  <c:v>BOOTSTRAP</c:v>
                </c:pt>
                <c:pt idx="8">
                  <c:v>WORDPRES</c:v>
                </c:pt>
                <c:pt idx="9">
                  <c:v>FIREBASE HOSTING</c:v>
                </c:pt>
                <c:pt idx="10">
                  <c:v>GITHUB + HOSTING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</c:numCache>
            </c:numRef>
          </c:val>
          <c:extLst>
            <c:ext xmlns:c16="http://schemas.microsoft.com/office/drawing/2014/chart" uri="{C3380CC4-5D6E-409C-BE32-E72D297353CC}">
              <c16:uniqueId val="{00000002-A300-40CA-B268-49BFBB9841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35634656"/>
        <c:axId val="1735635200"/>
      </c:barChart>
      <c:catAx>
        <c:axId val="1735634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735635200"/>
        <c:crosses val="autoZero"/>
        <c:auto val="1"/>
        <c:lblAlgn val="ctr"/>
        <c:lblOffset val="100"/>
        <c:noMultiLvlLbl val="0"/>
      </c:catAx>
      <c:valAx>
        <c:axId val="1735635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5634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ECC678F755A48428685FA18A9630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D2EA6-B348-414F-8E17-A53F5D428FBA}"/>
      </w:docPartPr>
      <w:docPartBody>
        <w:p w:rsidR="003C199E" w:rsidRDefault="006D0A41">
          <w:pPr>
            <w:pStyle w:val="AECC678F755A48428685FA18A9630CDB"/>
          </w:pPr>
          <w:r w:rsidRPr="005D47DE">
            <w:t>Profile</w:t>
          </w:r>
        </w:p>
      </w:docPartBody>
    </w:docPart>
    <w:docPart>
      <w:docPartPr>
        <w:name w:val="D5FE40D144074C86B72836A675E71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C64B5-A429-42D8-AF50-2C5DB3219EAF}"/>
      </w:docPartPr>
      <w:docPartBody>
        <w:p w:rsidR="003C199E" w:rsidRDefault="006D0A41">
          <w:pPr>
            <w:pStyle w:val="D5FE40D144074C86B72836A675E71AEF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402301CF9BF64D799C2795F863E84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4FE19-8E02-4D8A-A6EF-A5E6324B1D16}"/>
      </w:docPartPr>
      <w:docPartBody>
        <w:p w:rsidR="003C199E" w:rsidRDefault="006D0A41">
          <w:pPr>
            <w:pStyle w:val="402301CF9BF64D799C2795F863E84451"/>
          </w:pPr>
          <w:r w:rsidRPr="004D3011">
            <w:t>PHONE:</w:t>
          </w:r>
        </w:p>
      </w:docPartBody>
    </w:docPart>
    <w:docPart>
      <w:docPartPr>
        <w:name w:val="7E3AF3434EAF4D4EB77E2352CFEB0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5BED7-B5F6-41F5-A110-B59FF3571323}"/>
      </w:docPartPr>
      <w:docPartBody>
        <w:p w:rsidR="003C199E" w:rsidRDefault="006D0A41">
          <w:pPr>
            <w:pStyle w:val="7E3AF3434EAF4D4EB77E2352CFEB092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A41"/>
    <w:rsid w:val="00344B75"/>
    <w:rsid w:val="00371DD3"/>
    <w:rsid w:val="003C199E"/>
    <w:rsid w:val="006D0A41"/>
    <w:rsid w:val="00A9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CC678F755A48428685FA18A9630CDB">
    <w:name w:val="AECC678F755A48428685FA18A9630CD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D5FE40D144074C86B72836A675E71AEF">
    <w:name w:val="D5FE40D144074C86B72836A675E71AEF"/>
  </w:style>
  <w:style w:type="paragraph" w:customStyle="1" w:styleId="402301CF9BF64D799C2795F863E84451">
    <w:name w:val="402301CF9BF64D799C2795F863E84451"/>
  </w:style>
  <w:style w:type="paragraph" w:customStyle="1" w:styleId="7E3AF3434EAF4D4EB77E2352CFEB0928">
    <w:name w:val="7E3AF3434EAF4D4EB77E2352CFEB0928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2020-07-23T17:00:00Z</dcterms:created>
  <dcterms:modified xsi:type="dcterms:W3CDTF">2020-10-15T15:43:00Z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